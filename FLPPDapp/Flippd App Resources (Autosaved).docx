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5A23D" w14:textId="77777777" w:rsidR="00032145" w:rsidRDefault="003C14C5">
      <w:pPr>
        <w:pStyle w:val="Heading1"/>
      </w:pPr>
      <w:bookmarkStart w:id="0" w:name="_GoBack"/>
      <w:bookmarkEnd w:id="0"/>
      <w:proofErr w:type="spellStart"/>
      <w:r>
        <w:t>Flippd</w:t>
      </w:r>
      <w:proofErr w:type="spellEnd"/>
      <w:r>
        <w:t xml:space="preserve"> App Resources</w:t>
      </w:r>
    </w:p>
    <w:p w14:paraId="4D3DB11C" w14:textId="77777777" w:rsidR="00032145" w:rsidRDefault="003C14C5" w:rsidP="003C14C5">
      <w:pPr>
        <w:pStyle w:val="ListNumber"/>
      </w:pPr>
      <w:r>
        <w:t>Convert Images taken up to 5 into a Pre-Generated Marketing Real Estate PDF Slick</w:t>
      </w:r>
    </w:p>
    <w:p w14:paraId="52C06CCB" w14:textId="77777777" w:rsidR="009A573C" w:rsidRDefault="009A573C" w:rsidP="009A573C">
      <w:pPr>
        <w:pStyle w:val="ListNumber"/>
        <w:numPr>
          <w:ilvl w:val="1"/>
          <w:numId w:val="14"/>
        </w:numPr>
      </w:pPr>
      <w:hyperlink r:id="rId7" w:history="1">
        <w:r w:rsidRPr="00960718">
          <w:rPr>
            <w:rStyle w:val="Hyperlink"/>
          </w:rPr>
          <w:t>https://github.com/SSA111/SwiftImageToPDFConverter/blob/master/NSData%2BImageToPDFConverter.swift</w:t>
        </w:r>
      </w:hyperlink>
    </w:p>
    <w:p w14:paraId="3B1A8316" w14:textId="77777777" w:rsidR="009A573C" w:rsidRDefault="009A573C" w:rsidP="009A573C">
      <w:pPr>
        <w:pStyle w:val="ListNumber"/>
        <w:numPr>
          <w:ilvl w:val="1"/>
          <w:numId w:val="14"/>
        </w:numPr>
      </w:pPr>
    </w:p>
    <w:p w14:paraId="0323A695" w14:textId="77777777" w:rsidR="009A573C" w:rsidRDefault="009A573C" w:rsidP="003C14C5">
      <w:pPr>
        <w:pStyle w:val="ListNumber"/>
      </w:pPr>
      <w:proofErr w:type="spellStart"/>
      <w:r>
        <w:t>JotUI</w:t>
      </w:r>
      <w:proofErr w:type="spellEnd"/>
    </w:p>
    <w:p w14:paraId="09BA4F77" w14:textId="77777777" w:rsidR="009A573C" w:rsidRDefault="009A573C" w:rsidP="009A573C">
      <w:pPr>
        <w:pStyle w:val="ListNumber"/>
        <w:numPr>
          <w:ilvl w:val="1"/>
          <w:numId w:val="14"/>
        </w:numPr>
      </w:pPr>
      <w:hyperlink r:id="rId8" w:history="1">
        <w:r w:rsidRPr="00960718">
          <w:rPr>
            <w:rStyle w:val="Hyperlink"/>
          </w:rPr>
          <w:t>https://github.com/adamwulf/JOTUI</w:t>
        </w:r>
      </w:hyperlink>
    </w:p>
    <w:p w14:paraId="4B873796" w14:textId="4022CD87" w:rsidR="009A573C" w:rsidRDefault="00DD1A42" w:rsidP="009A573C">
      <w:pPr>
        <w:pStyle w:val="ListNumber"/>
        <w:numPr>
          <w:ilvl w:val="1"/>
          <w:numId w:val="14"/>
        </w:numPr>
      </w:pPr>
      <w:hyperlink r:id="rId9" w:history="1">
        <w:r w:rsidRPr="00960718">
          <w:rPr>
            <w:rStyle w:val="Hyperlink"/>
          </w:rPr>
          <w:t>adam.wulf@gmail.com</w:t>
        </w:r>
      </w:hyperlink>
    </w:p>
    <w:p w14:paraId="04CC0700" w14:textId="4C1E8787" w:rsidR="00DD1A42" w:rsidRDefault="00FE55B7" w:rsidP="00DD1A42">
      <w:pPr>
        <w:pStyle w:val="ListNumber"/>
      </w:pPr>
      <w:r>
        <w:t xml:space="preserve">Ben </w:t>
      </w:r>
      <w:proofErr w:type="spellStart"/>
      <w:r>
        <w:t>Scheirman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is /</w:t>
      </w:r>
      <w:proofErr w:type="spellStart"/>
      <w:r>
        <w:t>subdigital</w:t>
      </w:r>
      <w:proofErr w:type="spellEnd"/>
    </w:p>
    <w:p w14:paraId="1C35843B" w14:textId="77777777" w:rsidR="00FE55B7" w:rsidRDefault="00FE55B7" w:rsidP="00DD1A42">
      <w:pPr>
        <w:pStyle w:val="ListNumber"/>
      </w:pPr>
    </w:p>
    <w:p w14:paraId="1D6C5E89" w14:textId="77777777" w:rsidR="009A573C" w:rsidRDefault="009A573C" w:rsidP="009A573C">
      <w:pPr>
        <w:pStyle w:val="ListNumber"/>
        <w:numPr>
          <w:ilvl w:val="0"/>
          <w:numId w:val="0"/>
        </w:numPr>
        <w:ind w:left="432" w:hanging="432"/>
      </w:pPr>
    </w:p>
    <w:p w14:paraId="61736B49" w14:textId="77777777" w:rsidR="009A573C" w:rsidRDefault="009A573C" w:rsidP="009A573C">
      <w:pPr>
        <w:pStyle w:val="ListNumber"/>
        <w:numPr>
          <w:ilvl w:val="0"/>
          <w:numId w:val="0"/>
        </w:numPr>
        <w:ind w:left="432" w:hanging="432"/>
      </w:pPr>
    </w:p>
    <w:p w14:paraId="23E7AE3B" w14:textId="77777777" w:rsidR="00032145" w:rsidRDefault="00184749">
      <w:pPr>
        <w:pStyle w:val="Heading2"/>
      </w:pPr>
      <w:r>
        <w:t xml:space="preserve">To learn more and get OneNote, visit </w:t>
      </w:r>
      <w:hyperlink r:id="rId10" w:history="1">
        <w:r>
          <w:rPr>
            <w:rStyle w:val="Hyperlink"/>
          </w:rPr>
          <w:t>www.onenote.com</w:t>
        </w:r>
      </w:hyperlink>
      <w:r>
        <w:t>.</w:t>
      </w:r>
    </w:p>
    <w:sectPr w:rsidR="000321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AE51B" w14:textId="77777777" w:rsidR="005457E4" w:rsidRDefault="005457E4">
      <w:pPr>
        <w:spacing w:after="0" w:line="240" w:lineRule="auto"/>
      </w:pPr>
      <w:r>
        <w:separator/>
      </w:r>
    </w:p>
    <w:p w14:paraId="1DD414DA" w14:textId="77777777" w:rsidR="005457E4" w:rsidRDefault="005457E4"/>
    <w:p w14:paraId="6C30B314" w14:textId="77777777" w:rsidR="005457E4" w:rsidRDefault="005457E4"/>
  </w:endnote>
  <w:endnote w:type="continuationSeparator" w:id="0">
    <w:p w14:paraId="40ADD80D" w14:textId="77777777" w:rsidR="005457E4" w:rsidRDefault="005457E4">
      <w:pPr>
        <w:spacing w:after="0" w:line="240" w:lineRule="auto"/>
      </w:pPr>
      <w:r>
        <w:continuationSeparator/>
      </w:r>
    </w:p>
    <w:p w14:paraId="6846453C" w14:textId="77777777" w:rsidR="005457E4" w:rsidRDefault="005457E4"/>
    <w:p w14:paraId="6ADAF8D1" w14:textId="77777777" w:rsidR="005457E4" w:rsidRDefault="00545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92B4B" w14:textId="77777777" w:rsidR="00032145" w:rsidRDefault="000321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D3653" w14:textId="77777777" w:rsidR="00032145" w:rsidRDefault="001847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17A1B" w14:textId="77777777" w:rsidR="00032145" w:rsidRDefault="000321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296C7" w14:textId="77777777" w:rsidR="005457E4" w:rsidRDefault="005457E4">
      <w:pPr>
        <w:spacing w:after="0" w:line="240" w:lineRule="auto"/>
      </w:pPr>
      <w:r>
        <w:separator/>
      </w:r>
    </w:p>
    <w:p w14:paraId="5B1F062A" w14:textId="77777777" w:rsidR="005457E4" w:rsidRDefault="005457E4"/>
    <w:p w14:paraId="503C6A19" w14:textId="77777777" w:rsidR="005457E4" w:rsidRDefault="005457E4"/>
  </w:footnote>
  <w:footnote w:type="continuationSeparator" w:id="0">
    <w:p w14:paraId="19A33CF0" w14:textId="77777777" w:rsidR="005457E4" w:rsidRDefault="005457E4">
      <w:pPr>
        <w:spacing w:after="0" w:line="240" w:lineRule="auto"/>
      </w:pPr>
      <w:r>
        <w:continuationSeparator/>
      </w:r>
    </w:p>
    <w:p w14:paraId="26659157" w14:textId="77777777" w:rsidR="005457E4" w:rsidRDefault="005457E4"/>
    <w:p w14:paraId="21857B64" w14:textId="77777777" w:rsidR="005457E4" w:rsidRDefault="005457E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CF945" w14:textId="77777777" w:rsidR="00032145" w:rsidRDefault="0003214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3CE67" w14:textId="77777777" w:rsidR="00032145" w:rsidRDefault="0003214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25BE3" w14:textId="77777777" w:rsidR="00032145" w:rsidRDefault="000321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8FDC57DC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C5"/>
    <w:rsid w:val="00032145"/>
    <w:rsid w:val="00184749"/>
    <w:rsid w:val="003A7681"/>
    <w:rsid w:val="003C14C5"/>
    <w:rsid w:val="004535E1"/>
    <w:rsid w:val="00536350"/>
    <w:rsid w:val="005457E4"/>
    <w:rsid w:val="00732BBE"/>
    <w:rsid w:val="009A573C"/>
    <w:rsid w:val="009E488F"/>
    <w:rsid w:val="00C71577"/>
    <w:rsid w:val="00DD1A42"/>
    <w:rsid w:val="00F40AB2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BE6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SA111/SwiftImageToPDFConverter/blob/master/NSData%2BImageToPDFConverter.swift" TargetMode="External"/><Relationship Id="rId8" Type="http://schemas.openxmlformats.org/officeDocument/2006/relationships/hyperlink" Target="https://github.com/adamwulf/JOTUI" TargetMode="External"/><Relationship Id="rId9" Type="http://schemas.openxmlformats.org/officeDocument/2006/relationships/hyperlink" Target="mailto:adam.wulf@gmail.com" TargetMode="External"/><Relationship Id="rId10" Type="http://schemas.openxmlformats.org/officeDocument/2006/relationships/hyperlink" Target="http://go.microsoft.com/fwlink/?LinkID=5238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ewuser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B7"/>
    <w:rsid w:val="008D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580F6AE806F4BA9AB3E0A85DCD7FE">
    <w:name w:val="250580F6AE806F4BA9AB3E0A85DCD7FE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29B4AE2187749943AD3E727B588170CC">
    <w:name w:val="29B4AE2187749943AD3E727B58817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58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Flippd App Resources</vt:lpstr>
      <vt:lpstr>    To learn more and get OneNote, visit www.onenote.com.</vt:lpstr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2016-11-15T16:42:00Z</dcterms:created>
  <dcterms:modified xsi:type="dcterms:W3CDTF">2016-12-01T17:38:00Z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